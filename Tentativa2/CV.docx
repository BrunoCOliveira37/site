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ara todo o conteúdo"/>
      </w:tblPr>
      <w:tblGrid>
        <w:gridCol w:w="2922"/>
        <w:gridCol w:w="6680"/>
      </w:tblGrid>
      <w:tr w:rsidR="00C420C8" w:rsidRPr="005152F2" w14:paraId="611B03F9" w14:textId="77777777" w:rsidTr="00C420C8">
        <w:tc>
          <w:tcPr>
            <w:tcW w:w="3023" w:type="dxa"/>
          </w:tcPr>
          <w:p w14:paraId="577C6EAB" w14:textId="22C94ED0" w:rsidR="00C420C8" w:rsidRPr="005152F2" w:rsidRDefault="000C5975" w:rsidP="000C5975">
            <w:pPr>
              <w:pStyle w:val="Ttulo1"/>
            </w:pPr>
            <w:r>
              <w:t>Bruno Chaves de Oliveira</w:t>
            </w:r>
          </w:p>
          <w:p w14:paraId="5BAE829E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bidi="pt-BR"/>
              </w:rPr>
              <mc:AlternateContent>
                <mc:Choice Requires="wpg">
                  <w:drawing>
                    <wp:inline distT="0" distB="0" distL="0" distR="0" wp14:anchorId="5B27D036" wp14:editId="216B8BCC">
                      <wp:extent cx="329184" cy="329184"/>
                      <wp:effectExtent l="0" t="0" r="13970" b="13970"/>
                      <wp:docPr id="49" name="Grupo 43" title="Ícone de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v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129EA7" id="Grupo 43" o:spid="_x0000_s1026" alt="Título: Ícone de e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8C0LRPwTAAAScgAADgAAAAAAAAAAAAAAAAAuAgAAZHJzL2Uyb0Rv&#10;Yy54bWxQSwECLQAUAAYACAAAACEAaEcb0NgAAAADAQAADwAAAAAAAAAAAAAAAABWFgAAZHJzL2Rv&#10;d25yZXYueG1sUEsFBgAAAAAEAAQA8wAAAFsXAAAAAA==&#10;">
                      <v:shape id="Forma Liv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v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0D5C1D6" w14:textId="6CAC0021" w:rsidR="00C420C8" w:rsidRPr="00C420C8" w:rsidRDefault="000C5975" w:rsidP="000C5975">
            <w:pPr>
              <w:pStyle w:val="Ttulo3"/>
            </w:pPr>
            <w:r>
              <w:t>brunochavesdeoliveira2003@gmail.com</w:t>
            </w:r>
          </w:p>
          <w:p w14:paraId="337A11CC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bidi="pt-BR"/>
              </w:rPr>
              <mc:AlternateContent>
                <mc:Choice Requires="wpg">
                  <w:drawing>
                    <wp:inline distT="0" distB="0" distL="0" distR="0" wp14:anchorId="35DEE554" wp14:editId="4310A7A6">
                      <wp:extent cx="329184" cy="329184"/>
                      <wp:effectExtent l="0" t="0" r="13970" b="13970"/>
                      <wp:docPr id="80" name="Grupo 37" title="Ícone de telef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v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v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C38013" id="Grupo 37" o:spid="_x0000_s1026" alt="Título: 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DPMsreGiUAAJ7eAAAOAAAAAAAAAAAAAAAAAC4CAABkcnMvZTJvRG9jLnhtbFBL&#10;AQItABQABgAIAAAAIQBoRxvQ2AAAAAMBAAAPAAAAAAAAAAAAAAAAAHQnAABkcnMvZG93bnJldi54&#10;bWxQSwUGAAAAAAQABADzAAAAeSgAAAAA&#10;">
                      <v:shape id="Forma Liv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6D099DE4" w14:textId="565F4166" w:rsidR="00C420C8" w:rsidRPr="00C420C8" w:rsidRDefault="000C5975" w:rsidP="00441EB9">
            <w:pPr>
              <w:pStyle w:val="Ttulo3"/>
            </w:pPr>
            <w:r>
              <w:t>(21)99822-2513</w:t>
            </w:r>
          </w:p>
          <w:p w14:paraId="24FB2B6A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bidi="pt-BR"/>
              </w:rPr>
              <mc:AlternateContent>
                <mc:Choice Requires="wpg">
                  <w:drawing>
                    <wp:inline distT="0" distB="0" distL="0" distR="0" wp14:anchorId="70FC66DD" wp14:editId="1E032B24">
                      <wp:extent cx="329184" cy="329184"/>
                      <wp:effectExtent l="0" t="0" r="13970" b="13970"/>
                      <wp:docPr id="77" name="Grupo 31" title="Ícone do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orma Livre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orma Livre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F23FEE" id="Grupo 31" o:spid="_x0000_s1026" alt="Título: Ícone do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">
                      <v:shape id="Forma Livre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2BD5773" w14:textId="12F5853F" w:rsidR="00C420C8" w:rsidRPr="00C420C8" w:rsidRDefault="000C5975" w:rsidP="000C5975">
            <w:pPr>
              <w:pStyle w:val="Ttulo3"/>
            </w:pPr>
            <w:hyperlink r:id="rId10" w:history="1">
              <w:r w:rsidRPr="00F3171D">
                <w:rPr>
                  <w:rStyle w:val="Hyperlink"/>
                </w:rPr>
                <w:t>LINKEDIN</w:t>
              </w:r>
            </w:hyperlink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2922"/>
            </w:tblGrid>
            <w:tr w:rsidR="00C420C8" w:rsidRPr="005152F2" w14:paraId="170B7871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44D0BDBB" w14:textId="75CE30B6" w:rsidR="00C420C8" w:rsidRPr="00441EB9" w:rsidRDefault="000C5975" w:rsidP="00441EB9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hyperlink r:id="rId11" w:history="1">
                    <w:r w:rsidRPr="00F3171D">
                      <w:rPr>
                        <w:rStyle w:val="Hyperlink"/>
                      </w:rPr>
                      <w:t>GITHUB</w:t>
                    </w:r>
                  </w:hyperlink>
                </w:p>
              </w:tc>
            </w:tr>
            <w:tr w:rsidR="00C420C8" w:rsidRPr="005152F2" w14:paraId="7B8F3C0D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2E1841CC" w14:textId="77777777" w:rsidR="00C420C8" w:rsidRDefault="00000000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4A67F9042D2A40EFA1C9BB5F9E7FD41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>
                        <w:rPr>
                          <w:lang w:bidi="pt-BR"/>
                        </w:rPr>
                        <w:t>Objetivo</w:t>
                      </w:r>
                    </w:sdtContent>
                  </w:sdt>
                </w:p>
                <w:p w14:paraId="73A0F22B" w14:textId="77777777" w:rsidR="00C420C8" w:rsidRDefault="00C420C8" w:rsidP="00616FF4">
                  <w:pPr>
                    <w:pStyle w:val="Linhadegrfico"/>
                  </w:pPr>
                  <w:r>
                    <w:rPr>
                      <w:lang w:bidi="pt-BR"/>
                    </w:rPr>
                    <mc:AlternateContent>
                      <mc:Choice Requires="wps">
                        <w:drawing>
                          <wp:inline distT="0" distB="0" distL="0" distR="0" wp14:anchorId="7A9ACB7B" wp14:editId="1F7D31DC">
                            <wp:extent cx="221615" cy="0"/>
                            <wp:effectExtent l="0" t="0" r="26035" b="19050"/>
                            <wp:docPr id="83" name="Conector Reto 83" title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0CC7BF6" id="Conector Reto 83" o:spid="_x0000_s1026" alt="Título: 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0774B45" w14:textId="07C93AB9" w:rsidR="00C420C8" w:rsidRDefault="000C5975" w:rsidP="00D11C4D">
                  <w:r>
                    <w:t>Me desenvolver profissionalmente e aprender o máximo, e exercer esse conhecimento de forma prática</w:t>
                  </w:r>
                </w:p>
              </w:tc>
            </w:tr>
            <w:tr w:rsidR="00C420C8" w:rsidRPr="000966AB" w14:paraId="530A8AEC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40FFC273" w14:textId="77777777" w:rsidR="00C420C8" w:rsidRDefault="00000000" w:rsidP="0043426C">
                  <w:pPr>
                    <w:pStyle w:val="Ttulo3"/>
                  </w:pPr>
                  <w:sdt>
                    <w:sdtPr>
                      <w:alias w:val="Habilidades:"/>
                      <w:tag w:val="Habilidades:"/>
                      <w:id w:val="1490835561"/>
                      <w:placeholder>
                        <w:docPart w:val="3F0BC8E623AB4442B4BD841AF6FB344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>
                        <w:rPr>
                          <w:lang w:bidi="pt-BR"/>
                        </w:rPr>
                        <w:t>Habilidades</w:t>
                      </w:r>
                    </w:sdtContent>
                  </w:sdt>
                </w:p>
                <w:p w14:paraId="2ED3813B" w14:textId="77777777" w:rsidR="00C420C8" w:rsidRPr="005A7E57" w:rsidRDefault="00C420C8" w:rsidP="00616FF4">
                  <w:pPr>
                    <w:pStyle w:val="Linhadegrfico"/>
                  </w:pPr>
                  <w:r>
                    <w:rPr>
                      <w:lang w:bidi="pt-BR"/>
                    </w:rPr>
                    <mc:AlternateContent>
                      <mc:Choice Requires="wps">
                        <w:drawing>
                          <wp:inline distT="0" distB="0" distL="0" distR="0" wp14:anchorId="20EE8849" wp14:editId="79EF174E">
                            <wp:extent cx="221615" cy="0"/>
                            <wp:effectExtent l="0" t="0" r="26035" b="19050"/>
                            <wp:docPr id="84" name="Conector Reto 84" title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A71C28A" id="Conector Reto 84" o:spid="_x0000_s1026" alt="Título: 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18787AE" w14:textId="77777777" w:rsidR="000C5975" w:rsidRDefault="000C5975" w:rsidP="000C5975">
                  <w:r>
                    <w:t>-Colaboração</w:t>
                  </w:r>
                </w:p>
                <w:p w14:paraId="076CFA14" w14:textId="77777777" w:rsidR="000C5975" w:rsidRDefault="000C5975" w:rsidP="000C5975">
                  <w:r>
                    <w:t>-Proatividade</w:t>
                  </w:r>
                </w:p>
                <w:p w14:paraId="7AC278E6" w14:textId="77777777" w:rsidR="000C5975" w:rsidRDefault="000C5975" w:rsidP="000C5975">
                  <w:r>
                    <w:t>-Comunicação</w:t>
                  </w:r>
                </w:p>
                <w:p w14:paraId="3996848F" w14:textId="1197EC1A" w:rsidR="000966AB" w:rsidRPr="000966AB" w:rsidRDefault="000966AB" w:rsidP="000C5975">
                  <w:pPr>
                    <w:rPr>
                      <w:lang w:val="it-IT"/>
                    </w:rPr>
                  </w:pPr>
                  <w:r w:rsidRPr="000966AB">
                    <w:rPr>
                      <w:lang w:val="it-IT"/>
                    </w:rPr>
                    <w:t>-Li</w:t>
                  </w:r>
                  <w:r>
                    <w:rPr>
                      <w:lang w:val="it-IT"/>
                    </w:rPr>
                    <w:t>derança</w:t>
                  </w:r>
                </w:p>
                <w:p w14:paraId="03118AE8" w14:textId="23D0F810" w:rsidR="00C420C8" w:rsidRPr="000966AB" w:rsidRDefault="000C5975" w:rsidP="000C5975">
                  <w:pPr>
                    <w:rPr>
                      <w:lang w:val="it-IT"/>
                    </w:rPr>
                  </w:pPr>
                  <w:r w:rsidRPr="000966AB">
                    <w:rPr>
                      <w:lang w:val="it-IT"/>
                    </w:rPr>
                    <w:t>-C++, C#, C</w:t>
                  </w:r>
                  <w:r w:rsidRPr="000966AB">
                    <w:rPr>
                      <w:lang w:val="it-IT"/>
                    </w:rPr>
                    <w:t>, Python e JavaScript</w:t>
                  </w:r>
                </w:p>
              </w:tc>
            </w:tr>
          </w:tbl>
          <w:p w14:paraId="568052C2" w14:textId="77777777" w:rsidR="00C420C8" w:rsidRPr="000966AB" w:rsidRDefault="00C420C8" w:rsidP="003856C9">
            <w:pPr>
              <w:rPr>
                <w:lang w:val="it-IT"/>
              </w:rPr>
            </w:pPr>
          </w:p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6680"/>
            </w:tblGrid>
            <w:tr w:rsidR="00C420C8" w14:paraId="6C38D1A9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3F3B0D9" w14:textId="77777777" w:rsidR="00C420C8" w:rsidRPr="005152F2" w:rsidRDefault="00000000" w:rsidP="008F6337">
                  <w:pPr>
                    <w:pStyle w:val="Ttulo2"/>
                  </w:pPr>
                  <w:sdt>
                    <w:sdtPr>
                      <w:alias w:val="Experiência:"/>
                      <w:tag w:val="Experiência:"/>
                      <w:id w:val="1217937480"/>
                      <w:placeholder>
                        <w:docPart w:val="4B3B4344BDFC4626AC046A8EB880A80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5152F2">
                        <w:rPr>
                          <w:lang w:bidi="pt-BR"/>
                        </w:rPr>
                        <w:t>Experiência</w:t>
                      </w:r>
                    </w:sdtContent>
                  </w:sdt>
                </w:p>
                <w:p w14:paraId="577D91DD" w14:textId="77777777" w:rsidR="000C5975" w:rsidRPr="0043426C" w:rsidRDefault="000C5975" w:rsidP="000C5975">
                  <w:pPr>
                    <w:pStyle w:val="Ttulo4"/>
                  </w:pPr>
                  <w:r>
                    <w:t>MEMbro da Equipe WolfByte</w:t>
                  </w:r>
                </w:p>
                <w:p w14:paraId="0751A979" w14:textId="77777777" w:rsidR="000C5975" w:rsidRPr="005152F2" w:rsidRDefault="000C5975" w:rsidP="000C5975">
                  <w:pPr>
                    <w:pStyle w:val="Ttulo5"/>
                  </w:pPr>
                  <w:r>
                    <w:t>De 03</w:t>
                  </w:r>
                  <w:r w:rsidRPr="00890AF5">
                    <w:t>/07/2023</w:t>
                  </w:r>
                  <w:r>
                    <w:rPr>
                      <w:lang w:bidi="pt-BR"/>
                    </w:rPr>
                    <w:t xml:space="preserve"> – Em Curso</w:t>
                  </w:r>
                </w:p>
                <w:p w14:paraId="62DF46CB" w14:textId="78B56405" w:rsidR="000C5975" w:rsidRDefault="000C5975" w:rsidP="000C5975">
                  <w:r>
                    <w:t xml:space="preserve">Equipe de programação dentro do Ramo Estudantil IEEE CEFET/RJ. </w:t>
                  </w:r>
                  <w:r>
                    <w:t xml:space="preserve">Sou </w:t>
                  </w:r>
                  <w:r>
                    <w:t>membro da equipe de games, participo do desenvolvimento de jogos desde seu início.</w:t>
                  </w:r>
                </w:p>
                <w:p w14:paraId="2AABD0A9" w14:textId="77777777" w:rsidR="000C5975" w:rsidRDefault="000C5975" w:rsidP="000C5975">
                  <w:pPr>
                    <w:rPr>
                      <w:rStyle w:val="Hyperlink"/>
                    </w:rPr>
                  </w:pPr>
                  <w:r>
                    <w:t xml:space="preserve">Site: </w:t>
                  </w:r>
                  <w:hyperlink r:id="rId12" w:history="1">
                    <w:r w:rsidRPr="00890AF5">
                      <w:rPr>
                        <w:rStyle w:val="Hyperlink"/>
                      </w:rPr>
                      <w:t>https://ramocefetrj.com.br</w:t>
                    </w:r>
                  </w:hyperlink>
                </w:p>
                <w:p w14:paraId="4DEBDAE1" w14:textId="465F77A3" w:rsidR="00C420C8" w:rsidRDefault="00C420C8" w:rsidP="00832F81"/>
              </w:tc>
            </w:tr>
            <w:tr w:rsidR="00C420C8" w14:paraId="71D38ED6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AD03E1F" w14:textId="77777777" w:rsidR="00C420C8" w:rsidRPr="005152F2" w:rsidRDefault="00000000" w:rsidP="008F6337">
                  <w:pPr>
                    <w:pStyle w:val="Ttulo2"/>
                  </w:pPr>
                  <w:sdt>
                    <w:sdtPr>
                      <w:alias w:val="Educação"/>
                      <w:tag w:val="Educação"/>
                      <w:id w:val="1349516922"/>
                      <w:placeholder>
                        <w:docPart w:val="C3871ABD15DA4AD6AF1E2892BBC00F6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5152F2">
                        <w:rPr>
                          <w:lang w:bidi="pt-BR"/>
                        </w:rPr>
                        <w:t>Educação</w:t>
                      </w:r>
                    </w:sdtContent>
                  </w:sdt>
                </w:p>
                <w:p w14:paraId="288144A4" w14:textId="3D469790" w:rsidR="000C5975" w:rsidRDefault="000C5975" w:rsidP="000C5975">
                  <w:pPr>
                    <w:pStyle w:val="Ttulo4"/>
                    <w:jc w:val="both"/>
                  </w:pPr>
                  <w:r>
                    <w:t xml:space="preserve">              </w:t>
                  </w:r>
                  <w:r>
                    <w:t>Formação – Colégio e Curso PH</w:t>
                  </w:r>
                </w:p>
                <w:p w14:paraId="023301A7" w14:textId="77777777" w:rsidR="000C5975" w:rsidRDefault="000C5975" w:rsidP="000C5975">
                  <w:pPr>
                    <w:pStyle w:val="Ttulo5"/>
                  </w:pPr>
                  <w:r>
                    <w:t>Conclusão 2021</w:t>
                  </w:r>
                </w:p>
                <w:p w14:paraId="79D30E60" w14:textId="77777777" w:rsidR="000C5975" w:rsidRPr="0043426C" w:rsidRDefault="000C5975" w:rsidP="000C5975">
                  <w:pPr>
                    <w:pStyle w:val="Ttulo4"/>
                  </w:pPr>
                  <w:r>
                    <w:t>Bacharelado em Ciência da Computação</w:t>
                  </w:r>
                </w:p>
                <w:p w14:paraId="30DB673F" w14:textId="77777777" w:rsidR="000C5975" w:rsidRPr="00606523" w:rsidRDefault="000C5975" w:rsidP="000C5975">
                  <w:pPr>
                    <w:pStyle w:val="Ttulo5"/>
                  </w:pPr>
                  <w:r>
                    <w:t>CEFET</w:t>
                  </w:r>
                  <w:r w:rsidRPr="00606523">
                    <w:t>/RJ</w:t>
                  </w:r>
                </w:p>
                <w:p w14:paraId="6C14BBB8" w14:textId="77777777" w:rsidR="000C5975" w:rsidRPr="00F3171D" w:rsidRDefault="000C5975" w:rsidP="000C5975">
                  <w:r w:rsidRPr="00F3171D">
                    <w:t>De 09/2022 – Em Curso</w:t>
                  </w:r>
                </w:p>
                <w:p w14:paraId="288783AF" w14:textId="727267E5" w:rsidR="00C420C8" w:rsidRDefault="000C5975" w:rsidP="000C5975">
                  <w:r>
                    <w:t>Atualmente estou cursando o 3° período do curso. Tenho um Coeficiente de Rendimento igual à 6,57</w:t>
                  </w:r>
                </w:p>
              </w:tc>
            </w:tr>
            <w:tr w:rsidR="00C420C8" w14:paraId="1C22D4CC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5C1BA5C5" w14:textId="1AE128EA" w:rsidR="00C420C8" w:rsidRPr="005152F2" w:rsidRDefault="000C5975" w:rsidP="008F6337">
                  <w:pPr>
                    <w:pStyle w:val="Ttulo2"/>
                  </w:pPr>
                  <w:r>
                    <w:t>Certificados</w:t>
                  </w:r>
                </w:p>
                <w:p w14:paraId="28B4DA9A" w14:textId="70E41989" w:rsidR="000C5975" w:rsidRDefault="000C5975" w:rsidP="000C5975">
                  <w:pPr>
                    <w:pStyle w:val="Ttulo4"/>
                  </w:pPr>
                  <w:r>
                    <w:t>InGlês Avançado – Cultura Inglesa</w:t>
                  </w:r>
                </w:p>
                <w:p w14:paraId="3D331465" w14:textId="77777777" w:rsidR="000C5975" w:rsidRDefault="000C5975" w:rsidP="000C5975">
                  <w:pPr>
                    <w:pStyle w:val="Ttulo5"/>
                  </w:pPr>
                  <w:r>
                    <w:t>Conclusão Fim de 2020</w:t>
                  </w:r>
                </w:p>
                <w:p w14:paraId="6BA24759" w14:textId="77777777" w:rsidR="000C5975" w:rsidRDefault="000C5975" w:rsidP="000C5975">
                  <w:pPr>
                    <w:pStyle w:val="Ttulo4"/>
                  </w:pPr>
                  <w:r w:rsidRPr="00606523">
                    <w:t>Algoritmos e Lógica de Programação 2023 - O Curso COMPLETO</w:t>
                  </w:r>
                </w:p>
                <w:p w14:paraId="4B98074F" w14:textId="77777777" w:rsidR="000C5975" w:rsidRPr="00606523" w:rsidRDefault="000C5975" w:rsidP="000C5975">
                  <w:pPr>
                    <w:pStyle w:val="Ttulo5"/>
                  </w:pPr>
                  <w:r>
                    <w:t xml:space="preserve">Curso </w:t>
                  </w:r>
                  <w:proofErr w:type="spellStart"/>
                  <w:r>
                    <w:t>Udemy</w:t>
                  </w:r>
                  <w:proofErr w:type="spellEnd"/>
                </w:p>
                <w:p w14:paraId="225D43C8" w14:textId="77777777" w:rsidR="000C5975" w:rsidRDefault="000C5975" w:rsidP="000C5975">
                  <w:pPr>
                    <w:pStyle w:val="Ttulo4"/>
                  </w:pPr>
                  <w:r w:rsidRPr="00266BA7">
                    <w:t>O Guia Definitivo para Desenvolvimento de Jogos com Unity</w:t>
                  </w:r>
                </w:p>
                <w:p w14:paraId="2BB3647D" w14:textId="4DFA8BBF" w:rsidR="00C420C8" w:rsidRDefault="000C5975" w:rsidP="000C5975">
                  <w:pPr>
                    <w:pStyle w:val="Ttulo5"/>
                  </w:pPr>
                  <w:r>
                    <w:t xml:space="preserve">Curso </w:t>
                  </w:r>
                  <w:proofErr w:type="spellStart"/>
                  <w:r>
                    <w:t>Udemy</w:t>
                  </w:r>
                  <w:proofErr w:type="spellEnd"/>
                </w:p>
              </w:tc>
            </w:tr>
          </w:tbl>
          <w:p w14:paraId="7F4A5139" w14:textId="77777777" w:rsidR="00C420C8" w:rsidRPr="005152F2" w:rsidRDefault="00C420C8" w:rsidP="003856C9"/>
        </w:tc>
      </w:tr>
    </w:tbl>
    <w:p w14:paraId="6474427E" w14:textId="77777777" w:rsidR="003F5FDB" w:rsidRDefault="003F5FDB" w:rsidP="000C5975">
      <w:pPr>
        <w:pStyle w:val="SemEspaamento"/>
        <w:jc w:val="both"/>
      </w:pPr>
    </w:p>
    <w:sectPr w:rsidR="003F5FDB" w:rsidSect="00EE3596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CC68A" w14:textId="77777777" w:rsidR="00391A8A" w:rsidRDefault="00391A8A" w:rsidP="003856C9">
      <w:pPr>
        <w:spacing w:after="0" w:line="240" w:lineRule="auto"/>
      </w:pPr>
      <w:r>
        <w:separator/>
      </w:r>
    </w:p>
  </w:endnote>
  <w:endnote w:type="continuationSeparator" w:id="0">
    <w:p w14:paraId="6455DAFF" w14:textId="77777777" w:rsidR="00391A8A" w:rsidRDefault="00391A8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Cambria"/>
    <w:panose1 w:val="00000000000000000000"/>
    <w:charset w:val="00"/>
    <w:family w:val="roman"/>
    <w:notTrueType/>
    <w:pitch w:val="default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60F97" w14:textId="77777777" w:rsidR="003856C9" w:rsidRDefault="007803B7" w:rsidP="007803B7">
    <w:pPr>
      <w:pStyle w:val="Rodap"/>
    </w:pPr>
    <w:r w:rsidRPr="00DC79BB">
      <w:rPr>
        <w:noProof/>
        <w:lang w:bidi="pt-BR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11BCF092" wp14:editId="1865D51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v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v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v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v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v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v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v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v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v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FA93916" id="Grupo 4" o:spid="_x0000_s1026" alt="&quot;&quot;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">
              <o:lock v:ext="edit" aspectratio="t"/>
              <v:shape id="Forma Liv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pt-BR"/>
          </w:rPr>
          <w:fldChar w:fldCharType="begin"/>
        </w:r>
        <w:r w:rsidR="001765FE">
          <w:rPr>
            <w:lang w:bidi="pt-BR"/>
          </w:rPr>
          <w:instrText xml:space="preserve"> PAGE   \* MERGEFORMAT </w:instrText>
        </w:r>
        <w:r w:rsidR="001765FE">
          <w:rPr>
            <w:lang w:bidi="pt-BR"/>
          </w:rPr>
          <w:fldChar w:fldCharType="separate"/>
        </w:r>
        <w:r w:rsidR="003F5FDB">
          <w:rPr>
            <w:noProof/>
            <w:lang w:bidi="pt-BR"/>
          </w:rPr>
          <w:t>2</w:t>
        </w:r>
        <w:r w:rsidR="001765FE">
          <w:rPr>
            <w:noProof/>
            <w:lang w:bidi="pt-B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B9BE0" w14:textId="77777777" w:rsidR="001765FE" w:rsidRDefault="00DC79BB">
    <w:pPr>
      <w:pStyle w:val="Rodap"/>
    </w:pPr>
    <w:r w:rsidRPr="00DC79BB">
      <w:rPr>
        <w:noProof/>
        <w:lang w:bidi="pt-B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35E6EFD" wp14:editId="68D4C70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v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v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v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v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v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v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v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v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v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1E7902B" id="Grupo 4" o:spid="_x0000_s1026" alt="&quot;&quot;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">
              <o:lock v:ext="edit" aspectratio="t"/>
              <v:shape id="Forma Liv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15BD3" w14:textId="77777777" w:rsidR="00391A8A" w:rsidRDefault="00391A8A" w:rsidP="003856C9">
      <w:pPr>
        <w:spacing w:after="0" w:line="240" w:lineRule="auto"/>
      </w:pPr>
      <w:r>
        <w:separator/>
      </w:r>
    </w:p>
  </w:footnote>
  <w:footnote w:type="continuationSeparator" w:id="0">
    <w:p w14:paraId="60745AF4" w14:textId="77777777" w:rsidR="00391A8A" w:rsidRDefault="00391A8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0E0E5" w14:textId="77777777" w:rsidR="003856C9" w:rsidRDefault="007803B7">
    <w:pPr>
      <w:pStyle w:val="Cabealho"/>
    </w:pPr>
    <w:r w:rsidRPr="00DC79BB">
      <w:rPr>
        <w:noProof/>
        <w:lang w:bidi="pt-B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2C61F62" wp14:editId="35AEE61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v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v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v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v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v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v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v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v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v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v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D4A5FE6" id="Grupo 17" o:spid="_x0000_s1026" alt="&quot;&quot;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Gf9nkhmFgAAYqwAAA4AAAAAAAAAAAAAAAAALgIAAGRycy9lMm9Eb2MueG1s&#10;UEsBAi0AFAAGAAgAAAAhAEzxCuXcAAAABQEAAA8AAAAAAAAAAAAAAAAAwBgAAGRycy9kb3ducmV2&#10;LnhtbFBLBQYAAAAABAAEAPMAAADJGQAAAAA=&#10;">
              <o:lock v:ext="edit" aspectratio="t"/>
              <v:shape id="Forma Liv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C2444" w14:textId="77777777" w:rsidR="00DC79BB" w:rsidRDefault="00DC79BB">
    <w:pPr>
      <w:pStyle w:val="Cabealho"/>
    </w:pPr>
    <w:r w:rsidRPr="00DC79BB">
      <w:rPr>
        <w:noProof/>
        <w:lang w:bidi="pt-BR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5AC110C" wp14:editId="0516B65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v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v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v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v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v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v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v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v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v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v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02123F4" id="Grupo 17" o:spid="_x0000_s1026" alt="&quot;&quot;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">
              <o:lock v:ext="edit" aspectratio="t"/>
              <v:shape id="Forma Liv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6470585">
    <w:abstractNumId w:val="9"/>
  </w:num>
  <w:num w:numId="2" w16cid:durableId="1150365565">
    <w:abstractNumId w:val="7"/>
  </w:num>
  <w:num w:numId="3" w16cid:durableId="490409723">
    <w:abstractNumId w:val="6"/>
  </w:num>
  <w:num w:numId="4" w16cid:durableId="179393472">
    <w:abstractNumId w:val="5"/>
  </w:num>
  <w:num w:numId="5" w16cid:durableId="1402676797">
    <w:abstractNumId w:val="4"/>
  </w:num>
  <w:num w:numId="6" w16cid:durableId="1854998566">
    <w:abstractNumId w:val="8"/>
  </w:num>
  <w:num w:numId="7" w16cid:durableId="1292976357">
    <w:abstractNumId w:val="3"/>
  </w:num>
  <w:num w:numId="8" w16cid:durableId="851797542">
    <w:abstractNumId w:val="2"/>
  </w:num>
  <w:num w:numId="9" w16cid:durableId="158546921">
    <w:abstractNumId w:val="1"/>
  </w:num>
  <w:num w:numId="10" w16cid:durableId="82532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75"/>
    <w:rsid w:val="00052BE1"/>
    <w:rsid w:val="0007412A"/>
    <w:rsid w:val="000966AB"/>
    <w:rsid w:val="000C5975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1A8A"/>
    <w:rsid w:val="00396369"/>
    <w:rsid w:val="003A1024"/>
    <w:rsid w:val="003F4D31"/>
    <w:rsid w:val="003F5FDB"/>
    <w:rsid w:val="0043426C"/>
    <w:rsid w:val="00441EB9"/>
    <w:rsid w:val="00463463"/>
    <w:rsid w:val="00473EF8"/>
    <w:rsid w:val="004760E5"/>
    <w:rsid w:val="004A64E0"/>
    <w:rsid w:val="004D03FF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6E2ECC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705AB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EE3596"/>
    <w:rsid w:val="00F077AE"/>
    <w:rsid w:val="00F14687"/>
    <w:rsid w:val="00F56435"/>
    <w:rsid w:val="00F91A9C"/>
    <w:rsid w:val="00F927F0"/>
    <w:rsid w:val="00FA07AA"/>
    <w:rsid w:val="00FB0A17"/>
    <w:rsid w:val="00FB6A8F"/>
    <w:rsid w:val="00FC0168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EC5B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07A5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07A5"/>
  </w:style>
  <w:style w:type="paragraph" w:styleId="Rodap">
    <w:name w:val="footer"/>
    <w:basedOn w:val="Normal"/>
    <w:link w:val="Rodap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FE20E6"/>
  </w:style>
  <w:style w:type="table" w:styleId="Tabelacomgrade">
    <w:name w:val="Table Grid"/>
    <w:basedOn w:val="Tabe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3053D9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emEspaamento">
    <w:name w:val="No Spacing"/>
    <w:uiPriority w:val="12"/>
    <w:qFormat/>
    <w:rsid w:val="005A7E57"/>
    <w:pPr>
      <w:spacing w:after="0" w:line="240" w:lineRule="auto"/>
    </w:pPr>
  </w:style>
  <w:style w:type="paragraph" w:customStyle="1" w:styleId="Linhadegrfico">
    <w:name w:val="Linh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1714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841714"/>
  </w:style>
  <w:style w:type="paragraph" w:styleId="Textoembloco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4171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41714"/>
  </w:style>
  <w:style w:type="paragraph" w:styleId="Corpodetexto2">
    <w:name w:val="Body Text 2"/>
    <w:basedOn w:val="Normal"/>
    <w:link w:val="Corpodetexto2Char"/>
    <w:uiPriority w:val="99"/>
    <w:semiHidden/>
    <w:unhideWhenUsed/>
    <w:rsid w:val="0084171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841714"/>
  </w:style>
  <w:style w:type="paragraph" w:styleId="Corpodetexto3">
    <w:name w:val="Body Text 3"/>
    <w:basedOn w:val="Normal"/>
    <w:link w:val="Corpodetexto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841714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841714"/>
    <w:pPr>
      <w:spacing w:after="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841714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841714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841714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841714"/>
    <w:pPr>
      <w:spacing w:after="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841714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841714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841714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841714"/>
  </w:style>
  <w:style w:type="table" w:styleId="GradeColorida">
    <w:name w:val="Colorful Grid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841714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41714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417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41714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841714"/>
  </w:style>
  <w:style w:type="character" w:customStyle="1" w:styleId="DataChar">
    <w:name w:val="Data Char"/>
    <w:basedOn w:val="Fontepargpadro"/>
    <w:link w:val="Data"/>
    <w:uiPriority w:val="99"/>
    <w:semiHidden/>
    <w:rsid w:val="00841714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41714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841714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841714"/>
  </w:style>
  <w:style w:type="character" w:styleId="nfase">
    <w:name w:val="Emphasis"/>
    <w:basedOn w:val="Fontepargpadro"/>
    <w:uiPriority w:val="20"/>
    <w:semiHidden/>
    <w:unhideWhenUsed/>
    <w:qFormat/>
    <w:rsid w:val="00841714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84171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41714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84171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41714"/>
    <w:rPr>
      <w:szCs w:val="20"/>
    </w:rPr>
  </w:style>
  <w:style w:type="table" w:styleId="TabeladeGrade1Clara">
    <w:name w:val="Grid Table 1 Light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har">
    <w:name w:val="Título 6 Char"/>
    <w:basedOn w:val="Fontepargpadro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841714"/>
  </w:style>
  <w:style w:type="paragraph" w:styleId="EndereoHTML">
    <w:name w:val="HTML Address"/>
    <w:basedOn w:val="Normal"/>
    <w:link w:val="EndereoHTML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841714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1714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Fontepargpadro"/>
    <w:uiPriority w:val="99"/>
    <w:unhideWhenUsed/>
    <w:rsid w:val="00841714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841714"/>
    <w:rPr>
      <w:i/>
      <w:iCs/>
      <w:color w:val="37B6AE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841714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841714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841714"/>
  </w:style>
  <w:style w:type="character" w:styleId="Nmerodepgina">
    <w:name w:val="page number"/>
    <w:basedOn w:val="Fontepargpadro"/>
    <w:uiPriority w:val="99"/>
    <w:semiHidden/>
    <w:unhideWhenUsed/>
    <w:rsid w:val="00841714"/>
  </w:style>
  <w:style w:type="table" w:styleId="SimplesTabela1">
    <w:name w:val="Plain Table 1"/>
    <w:basedOn w:val="Tabe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841714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841714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841714"/>
  </w:style>
  <w:style w:type="character" w:customStyle="1" w:styleId="SaudaoChar">
    <w:name w:val="Saudação Char"/>
    <w:basedOn w:val="Fontepargpadro"/>
    <w:link w:val="Saudao"/>
    <w:uiPriority w:val="99"/>
    <w:semiHidden/>
    <w:rsid w:val="00841714"/>
  </w:style>
  <w:style w:type="paragraph" w:styleId="Assinatura">
    <w:name w:val="Signature"/>
    <w:basedOn w:val="Normal"/>
    <w:link w:val="Assinatura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841714"/>
  </w:style>
  <w:style w:type="character" w:styleId="Forte">
    <w:name w:val="Strong"/>
    <w:basedOn w:val="Fontepargpadro"/>
    <w:uiPriority w:val="22"/>
    <w:semiHidden/>
    <w:unhideWhenUsed/>
    <w:qFormat/>
    <w:rsid w:val="00841714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acteredegrfico"/>
    <w:uiPriority w:val="10"/>
    <w:qFormat/>
    <w:rsid w:val="00C420C8"/>
    <w:pPr>
      <w:spacing w:before="320" w:after="80"/>
    </w:pPr>
  </w:style>
  <w:style w:type="character" w:customStyle="1" w:styleId="Caracteredegrfico">
    <w:name w:val="Caractere de gráfico"/>
    <w:basedOn w:val="Fontepargpadro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amocefetrj.com.b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BrunoCOliveira37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bruno-chaves-de-oliveira-775561264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%20Chaves\AppData\Roaming\Microsoft\Templates\Curr&#237;culo%20criativo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67F9042D2A40EFA1C9BB5F9E7FD4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55F31A-4991-408A-9746-96CB06D2D6FA}"/>
      </w:docPartPr>
      <w:docPartBody>
        <w:p w:rsidR="00000000" w:rsidRDefault="00000000">
          <w:pPr>
            <w:pStyle w:val="4A67F9042D2A40EFA1C9BB5F9E7FD410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3F0BC8E623AB4442B4BD841AF6FB34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11C78A-7291-4B07-B246-DD8F9725ED66}"/>
      </w:docPartPr>
      <w:docPartBody>
        <w:p w:rsidR="00000000" w:rsidRDefault="00000000">
          <w:pPr>
            <w:pStyle w:val="3F0BC8E623AB4442B4BD841AF6FB344F"/>
          </w:pPr>
          <w:r>
            <w:rPr>
              <w:lang w:bidi="pt-BR"/>
            </w:rPr>
            <w:t>Habilidades</w:t>
          </w:r>
        </w:p>
      </w:docPartBody>
    </w:docPart>
    <w:docPart>
      <w:docPartPr>
        <w:name w:val="4B3B4344BDFC4626AC046A8EB880A8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53568D-7C36-4025-8FF7-FFA29903C7DD}"/>
      </w:docPartPr>
      <w:docPartBody>
        <w:p w:rsidR="00000000" w:rsidRDefault="00000000">
          <w:pPr>
            <w:pStyle w:val="4B3B4344BDFC4626AC046A8EB880A809"/>
          </w:pPr>
          <w:r w:rsidRPr="005152F2">
            <w:rPr>
              <w:lang w:bidi="pt-BR"/>
            </w:rPr>
            <w:t>Experiência</w:t>
          </w:r>
        </w:p>
      </w:docPartBody>
    </w:docPart>
    <w:docPart>
      <w:docPartPr>
        <w:name w:val="C3871ABD15DA4AD6AF1E2892BBC00F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2F072F-3B1E-4A9D-9259-CCCB3AFB7E04}"/>
      </w:docPartPr>
      <w:docPartBody>
        <w:p w:rsidR="00000000" w:rsidRDefault="00000000">
          <w:pPr>
            <w:pStyle w:val="C3871ABD15DA4AD6AF1E2892BBC00F60"/>
          </w:pPr>
          <w:r w:rsidRPr="005152F2">
            <w:rPr>
              <w:lang w:bidi="pt-BR"/>
            </w:rPr>
            <w:t>Educação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Cambria"/>
    <w:panose1 w:val="00000000000000000000"/>
    <w:charset w:val="00"/>
    <w:family w:val="roman"/>
    <w:notTrueType/>
    <w:pitch w:val="default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A9"/>
    <w:rsid w:val="00BE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897CC71E7F949A1A3404FDFF40595E8">
    <w:name w:val="A897CC71E7F949A1A3404FDFF40595E8"/>
  </w:style>
  <w:style w:type="paragraph" w:customStyle="1" w:styleId="B36415D6E7354FAD9071AC3E45E19694">
    <w:name w:val="B36415D6E7354FAD9071AC3E45E19694"/>
  </w:style>
  <w:style w:type="paragraph" w:customStyle="1" w:styleId="F7B0ED57F88B4CC790A14CE313C8569E">
    <w:name w:val="F7B0ED57F88B4CC790A14CE313C8569E"/>
  </w:style>
  <w:style w:type="paragraph" w:customStyle="1" w:styleId="C7B2BB8BA6A44BB3BC83A5A1FB291772">
    <w:name w:val="C7B2BB8BA6A44BB3BC83A5A1FB291772"/>
  </w:style>
  <w:style w:type="paragraph" w:customStyle="1" w:styleId="C658A48A269A49E18F25740FFAF8BE12">
    <w:name w:val="C658A48A269A49E18F25740FFAF8BE12"/>
  </w:style>
  <w:style w:type="paragraph" w:customStyle="1" w:styleId="4A67F9042D2A40EFA1C9BB5F9E7FD410">
    <w:name w:val="4A67F9042D2A40EFA1C9BB5F9E7FD410"/>
  </w:style>
  <w:style w:type="paragraph" w:customStyle="1" w:styleId="67486D9A56EA4321BA5174C65D21B67C">
    <w:name w:val="67486D9A56EA4321BA5174C65D21B67C"/>
  </w:style>
  <w:style w:type="paragraph" w:customStyle="1" w:styleId="3F0BC8E623AB4442B4BD841AF6FB344F">
    <w:name w:val="3F0BC8E623AB4442B4BD841AF6FB344F"/>
  </w:style>
  <w:style w:type="paragraph" w:customStyle="1" w:styleId="2A230CC43F274876AFF56E6300B78EF0">
    <w:name w:val="2A230CC43F274876AFF56E6300B78EF0"/>
  </w:style>
  <w:style w:type="paragraph" w:customStyle="1" w:styleId="4B3B4344BDFC4626AC046A8EB880A809">
    <w:name w:val="4B3B4344BDFC4626AC046A8EB880A809"/>
  </w:style>
  <w:style w:type="paragraph" w:customStyle="1" w:styleId="274FB57D159D4642ADD6752C2A717A3C">
    <w:name w:val="274FB57D159D4642ADD6752C2A717A3C"/>
  </w:style>
  <w:style w:type="paragraph" w:customStyle="1" w:styleId="379099E836E342288B703F08946F028E">
    <w:name w:val="379099E836E342288B703F08946F028E"/>
  </w:style>
  <w:style w:type="paragraph" w:customStyle="1" w:styleId="A709872F918246DB96AB5D4C4FD7BE6D">
    <w:name w:val="A709872F918246DB96AB5D4C4FD7BE6D"/>
  </w:style>
  <w:style w:type="paragraph" w:customStyle="1" w:styleId="8EE16F72BAD149A7A3880FD29FC55943">
    <w:name w:val="8EE16F72BAD149A7A3880FD29FC55943"/>
  </w:style>
  <w:style w:type="paragraph" w:customStyle="1" w:styleId="44EBDEA0B23F41879DD1A4B5F9A93C72">
    <w:name w:val="44EBDEA0B23F41879DD1A4B5F9A93C72"/>
  </w:style>
  <w:style w:type="paragraph" w:customStyle="1" w:styleId="89FF151108C64487ACADCE987CFCC8BE">
    <w:name w:val="89FF151108C64487ACADCE987CFCC8BE"/>
  </w:style>
  <w:style w:type="paragraph" w:customStyle="1" w:styleId="641024BB4D464A9FBC09541F43428723">
    <w:name w:val="641024BB4D464A9FBC09541F43428723"/>
  </w:style>
  <w:style w:type="paragraph" w:customStyle="1" w:styleId="A4DD856E76CD4E88A16E525A8FF3316B">
    <w:name w:val="A4DD856E76CD4E88A16E525A8FF3316B"/>
  </w:style>
  <w:style w:type="paragraph" w:customStyle="1" w:styleId="C3871ABD15DA4AD6AF1E2892BBC00F60">
    <w:name w:val="C3871ABD15DA4AD6AF1E2892BBC00F60"/>
  </w:style>
  <w:style w:type="paragraph" w:customStyle="1" w:styleId="10C9F1FBDF3C41688C5D3DF9EA8A33E3">
    <w:name w:val="10C9F1FBDF3C41688C5D3DF9EA8A33E3"/>
  </w:style>
  <w:style w:type="paragraph" w:customStyle="1" w:styleId="19C27687B32C4008B09021B802C14DCA">
    <w:name w:val="19C27687B32C4008B09021B802C14DCA"/>
  </w:style>
  <w:style w:type="paragraph" w:customStyle="1" w:styleId="448549E7D6D349569E6CDBBB2E33BC77">
    <w:name w:val="448549E7D6D349569E6CDBBB2E33BC77"/>
  </w:style>
  <w:style w:type="paragraph" w:customStyle="1" w:styleId="2BD3B16416D3448F83218AE12615A706">
    <w:name w:val="2BD3B16416D3448F83218AE12615A706"/>
  </w:style>
  <w:style w:type="paragraph" w:customStyle="1" w:styleId="50D2C68BA38D492E8BD6DA4F31924CE2">
    <w:name w:val="50D2C68BA38D492E8BD6DA4F31924C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E7A8CF2-B2A0-473F-91C8-99D7AFE2D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EDA65C-4501-4B98-B4CE-9F64975487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CA302A-1316-4F52-91CA-11366B7696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criativo, elaborado pela MOO</Template>
  <TotalTime>0</TotalTime>
  <Pages>2</Pages>
  <Words>185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2023-07-24T16:01:00Z</dcterms:created>
  <dcterms:modified xsi:type="dcterms:W3CDTF">2023-07-24T16:15:00Z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